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rincipal"/>
      </w:tblPr>
      <w:tblGrid>
        <w:gridCol w:w="6009"/>
        <w:gridCol w:w="4313"/>
      </w:tblGrid>
      <w:tr w:rsidR="004A7542" w:rsidRPr="00EC7C35" w14:paraId="419B53EC" w14:textId="77777777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5994"/>
            </w:tblGrid>
            <w:tr w:rsidR="004A7542" w:rsidRPr="00EC7C35" w14:paraId="76F4D332" w14:textId="77777777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32F4CBC6" w14:textId="77777777" w:rsidR="004A7542" w:rsidRPr="00EC7C35" w:rsidRDefault="00F42A6E" w:rsidP="00346ED4">
                  <w:pPr>
                    <w:pStyle w:val="Ttulo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Introdução</w:t>
                  </w:r>
                </w:p>
                <w:p w14:paraId="743A2D9D" w14:textId="77777777" w:rsidR="004A7542" w:rsidRPr="00EC7C35" w:rsidRDefault="00F42A6E" w:rsidP="00346ED4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No Brasil, os equipamentos biomédicos necessitam de registro na Agência Nacional de Vigilância Sanitária (ANVISA), conforme sua classificação quanto ao potencial de risco a saúde de seus usuários.</w:t>
                  </w:r>
                </w:p>
              </w:tc>
            </w:tr>
            <w:tr w:rsidR="004A7542" w:rsidRPr="00EC7C35" w14:paraId="123AB977" w14:textId="77777777" w:rsidTr="00254A9E">
              <w:trPr>
                <w:trHeight w:val="883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29572C69" w14:textId="77777777" w:rsidR="004A7542" w:rsidRPr="00EC7C35" w:rsidRDefault="00F42A6E" w:rsidP="00346ED4">
                  <w:pPr>
                    <w:pStyle w:val="Ttulo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Divisão de Trabalhos por grupo</w:t>
                  </w:r>
                </w:p>
                <w:p w14:paraId="104F8CBE" w14:textId="77777777" w:rsidR="004A7542" w:rsidRPr="00EC7C35" w:rsidRDefault="00F42A6E" w:rsidP="00346ED4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Agencias reguladoras e verificadoras para o setor da saúde</w:t>
                  </w:r>
                </w:p>
                <w:p w14:paraId="56D70B45" w14:textId="77777777" w:rsidR="004A7542" w:rsidRPr="00EC7C35" w:rsidRDefault="00F42A6E" w:rsidP="00346ED4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Apresentar as principais agências reguladoras e verificadoras dos padrões metrológicos segundo classificações nacionais e internacionais, bem como suas principais responsabilidades quanto a área da saúde.</w:t>
                  </w:r>
                </w:p>
                <w:p w14:paraId="12D84364" w14:textId="77777777" w:rsidR="004A7542" w:rsidRPr="00EC7C35" w:rsidRDefault="00F26E94" w:rsidP="00346ED4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Recomendações publicadas para o setor da saúde segundo a OIML e IEC</w:t>
                  </w:r>
                </w:p>
                <w:p w14:paraId="0D9E0755" w14:textId="77777777" w:rsidR="004A7542" w:rsidRDefault="00F26E94" w:rsidP="00346ED4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Apresentar as normas recomendadas para o setor da saúde pela IEC-</w:t>
                  </w:r>
                  <w:proofErr w:type="spellStart"/>
                  <w:r>
                    <w:rPr>
                      <w:lang w:val="pt-BR"/>
                    </w:rPr>
                    <w:t>International</w:t>
                  </w:r>
                  <w:proofErr w:type="spellEnd"/>
                  <w:r>
                    <w:rPr>
                      <w:lang w:val="pt-BR"/>
                    </w:rPr>
                    <w:t xml:space="preserve"> </w:t>
                  </w:r>
                  <w:proofErr w:type="spellStart"/>
                  <w:r>
                    <w:rPr>
                      <w:lang w:val="pt-BR"/>
                    </w:rPr>
                    <w:t>Electrotechnical</w:t>
                  </w:r>
                  <w:proofErr w:type="spellEnd"/>
                  <w:r>
                    <w:rPr>
                      <w:lang w:val="pt-BR"/>
                    </w:rPr>
                    <w:t xml:space="preserve"> </w:t>
                  </w:r>
                  <w:proofErr w:type="spellStart"/>
                  <w:r>
                    <w:rPr>
                      <w:lang w:val="pt-BR"/>
                    </w:rPr>
                    <w:t>Commission</w:t>
                  </w:r>
                  <w:proofErr w:type="spellEnd"/>
                  <w:r>
                    <w:rPr>
                      <w:lang w:val="pt-BR"/>
                    </w:rPr>
                    <w:t xml:space="preserve"> e OIML – </w:t>
                  </w:r>
                  <w:proofErr w:type="spellStart"/>
                  <w:r>
                    <w:rPr>
                      <w:lang w:val="pt-BR"/>
                    </w:rPr>
                    <w:t>Organisation</w:t>
                  </w:r>
                  <w:proofErr w:type="spellEnd"/>
                  <w:r>
                    <w:rPr>
                      <w:lang w:val="pt-BR"/>
                    </w:rPr>
                    <w:t xml:space="preserve"> </w:t>
                  </w:r>
                  <w:proofErr w:type="spellStart"/>
                  <w:r>
                    <w:rPr>
                      <w:lang w:val="pt-BR"/>
                    </w:rPr>
                    <w:t>Internationale</w:t>
                  </w:r>
                  <w:proofErr w:type="spellEnd"/>
                  <w:r>
                    <w:rPr>
                      <w:lang w:val="pt-BR"/>
                    </w:rPr>
                    <w:t xml:space="preserve"> de </w:t>
                  </w:r>
                  <w:proofErr w:type="spellStart"/>
                  <w:r>
                    <w:rPr>
                      <w:lang w:val="pt-BR"/>
                    </w:rPr>
                    <w:t>Metrologie</w:t>
                  </w:r>
                  <w:proofErr w:type="spellEnd"/>
                  <w:r>
                    <w:rPr>
                      <w:lang w:val="pt-BR"/>
                    </w:rPr>
                    <w:t xml:space="preserve"> </w:t>
                  </w:r>
                  <w:proofErr w:type="spellStart"/>
                  <w:r>
                    <w:rPr>
                      <w:lang w:val="pt-BR"/>
                    </w:rPr>
                    <w:t>Legale</w:t>
                  </w:r>
                  <w:proofErr w:type="spellEnd"/>
                  <w:r>
                    <w:rPr>
                      <w:lang w:val="pt-BR"/>
                    </w:rPr>
                    <w:t>. Trazendo quais delas são adotadas pelo Brasil.</w:t>
                  </w:r>
                </w:p>
                <w:p w14:paraId="028BFD9B" w14:textId="77777777" w:rsidR="00F26E94" w:rsidRPr="00EC7C35" w:rsidRDefault="00F26E94" w:rsidP="00F26E94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Normas e Certificados aplicáveis ao EEG</w:t>
                  </w:r>
                </w:p>
                <w:p w14:paraId="4F8CDFDA" w14:textId="77777777" w:rsidR="00F26E94" w:rsidRPr="00EC7C35" w:rsidRDefault="00F26E94" w:rsidP="00F26E94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Apresentar as normas recomendadas para o eletroencefalograma em específico, trazendo informações a serem respeitadas desde as etapas de montagem, normas de utilização, certificados necessários, capacitação para o uso, etc.</w:t>
                  </w:r>
                </w:p>
                <w:p w14:paraId="6A747F0B" w14:textId="77777777" w:rsidR="004A7542" w:rsidRPr="00EC7C35" w:rsidRDefault="004A7542" w:rsidP="00346ED4">
                  <w:pPr>
                    <w:rPr>
                      <w:lang w:val="pt-BR"/>
                    </w:rPr>
                  </w:pPr>
                </w:p>
              </w:tc>
            </w:tr>
          </w:tbl>
          <w:p w14:paraId="71E9D65B" w14:textId="77777777" w:rsidR="004A7542" w:rsidRPr="00EC7C35" w:rsidRDefault="004A7542" w:rsidP="00346ED4">
            <w:pPr>
              <w:rPr>
                <w:lang w:val="pt-BR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4274"/>
            </w:tblGrid>
            <w:tr w:rsidR="004A7542" w:rsidRPr="00EC7C35" w14:paraId="41384AB7" w14:textId="77777777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32D14FE1" w14:textId="77777777" w:rsidR="004A7542" w:rsidRPr="00EC7C35" w:rsidRDefault="00276384" w:rsidP="00346ED4">
                  <w:pPr>
                    <w:pStyle w:val="Ttulo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Objetivo:"/>
                      <w:tag w:val="Objetivo:"/>
                      <w:id w:val="319159961"/>
                      <w:placeholder>
                        <w:docPart w:val="015469085ED049B3AE55AD01C1F6089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EC7C35">
                        <w:rPr>
                          <w:lang w:val="pt-BR" w:bidi="pt-BR"/>
                        </w:rPr>
                        <w:t>Objetivo</w:t>
                      </w:r>
                    </w:sdtContent>
                  </w:sdt>
                </w:p>
                <w:p w14:paraId="22F23718" w14:textId="77777777" w:rsidR="00E10171" w:rsidRPr="00EC7C35" w:rsidRDefault="00F42A6E" w:rsidP="00F42A6E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Realizar um estudo aprofundado sobre as normas e certificados necessários para o correto funcionamento de setores e equipamentos hospitalares</w:t>
                  </w:r>
                </w:p>
              </w:tc>
            </w:tr>
            <w:tr w:rsidR="004A7542" w:rsidRPr="00EC7C35" w14:paraId="7162D5D9" w14:textId="77777777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593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Layout de tabela de contato"/>
                  </w:tblPr>
                  <w:tblGrid>
                    <w:gridCol w:w="3816"/>
                    <w:gridCol w:w="1777"/>
                  </w:tblGrid>
                  <w:tr w:rsidR="004A7542" w:rsidRPr="00EC7C35" w14:paraId="6AB316EF" w14:textId="77777777" w:rsidTr="00F26E94">
                    <w:tc>
                      <w:tcPr>
                        <w:tcW w:w="3816" w:type="dxa"/>
                        <w:tcMar>
                          <w:top w:w="288" w:type="dxa"/>
                          <w:bottom w:w="0" w:type="dxa"/>
                        </w:tcMar>
                      </w:tcPr>
                      <w:p w14:paraId="279734C2" w14:textId="77777777" w:rsidR="00F26E94" w:rsidRPr="00EC7C35" w:rsidRDefault="00F26E94" w:rsidP="00F26E94">
                        <w:pPr>
                          <w:pStyle w:val="Ttulo1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Data de entrega</w:t>
                        </w:r>
                      </w:p>
                      <w:p w14:paraId="6ECFCDFE" w14:textId="77777777" w:rsidR="004A7542" w:rsidRPr="00EC7C35" w:rsidRDefault="00F26E94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 xml:space="preserve">O trabalho deverá ser apresentado no dia 19/09/2018, devendo ser enviado </w:t>
                        </w:r>
                        <w:proofErr w:type="gramStart"/>
                        <w:r>
                          <w:rPr>
                            <w:lang w:val="pt-BR"/>
                          </w:rPr>
                          <w:t>nos e-mail</w:t>
                        </w:r>
                        <w:proofErr w:type="gramEnd"/>
                        <w:r>
                          <w:rPr>
                            <w:lang w:val="pt-BR"/>
                          </w:rPr>
                          <w:t xml:space="preserve"> abaixo até as 23:59h do mesmo dia</w:t>
                        </w:r>
                      </w:p>
                    </w:tc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14:paraId="351E691C" w14:textId="77777777" w:rsidR="004A7542" w:rsidRPr="00EC7C35" w:rsidRDefault="004A7542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</w:p>
                    </w:tc>
                  </w:tr>
                  <w:tr w:rsidR="00F26E94" w:rsidRPr="00EC7C35" w14:paraId="77B3822B" w14:textId="77777777" w:rsidTr="00F26E94">
                    <w:tc>
                      <w:tcPr>
                        <w:tcW w:w="3816" w:type="dxa"/>
                        <w:tcMar>
                          <w:top w:w="288" w:type="dxa"/>
                          <w:bottom w:w="0" w:type="dxa"/>
                        </w:tcMar>
                      </w:tcPr>
                      <w:p w14:paraId="7383BEC4" w14:textId="77777777" w:rsidR="00F26E94" w:rsidRPr="00EC7C35" w:rsidRDefault="00F26E94" w:rsidP="00F26E94">
                        <w:pPr>
                          <w:pStyle w:val="Grfico"/>
                          <w:rPr>
                            <w:lang w:val="pt-BR"/>
                          </w:rPr>
                        </w:pPr>
                        <w:r w:rsidRPr="00EC7C35">
                          <w:rPr>
                            <w:noProof/>
                            <w:lang w:val="en-US" w:eastAsia="zh-C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8DAC93B" wp14:editId="0C66BE98">
                                  <wp:extent cx="329184" cy="329184"/>
                                  <wp:effectExtent l="0" t="0" r="0" b="0"/>
                                  <wp:docPr id="6" name="Grupo 322" title="Ícone de email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v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FEF998E" id="Grupo 322" o:spid="_x0000_s1026" alt="Título: Ícone de email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AVZH6y9wsAAFg3AAAOAAAAAAAAAAAAAAAAAC4CAABkcnMvZTJvRG9j&#10;LnhtbFBLAQItABQABgAIAAAAIQBoRxvQ2AAAAAMBAAAPAAAAAAAAAAAAAAAAAFEOAABkcnMvZG93&#10;bnJldi54bWxQSwUGAAAAAAQABADzAAAAVg8AAAAA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v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14:paraId="203A4D48" w14:textId="77777777" w:rsidR="00F26E94" w:rsidRPr="00EC7C35" w:rsidRDefault="00F26E94" w:rsidP="00F26E94">
                        <w:pPr>
                          <w:pStyle w:val="Grfico"/>
                          <w:rPr>
                            <w:lang w:val="pt-BR"/>
                          </w:rPr>
                        </w:pPr>
                      </w:p>
                    </w:tc>
                  </w:tr>
                  <w:tr w:rsidR="00F26E94" w:rsidRPr="00EC7C35" w14:paraId="6094E5C8" w14:textId="77777777" w:rsidTr="00F26E94">
                    <w:tc>
                      <w:tcPr>
                        <w:tcW w:w="3816" w:type="dxa"/>
                        <w:tcMar>
                          <w:top w:w="0" w:type="dxa"/>
                          <w:bottom w:w="288" w:type="dxa"/>
                        </w:tcMar>
                      </w:tcPr>
                      <w:p w14:paraId="3C95A29C" w14:textId="77777777" w:rsidR="00F26E94" w:rsidRDefault="00276384" w:rsidP="00F26E94">
                        <w:pPr>
                          <w:rPr>
                            <w:lang w:val="pt-BR"/>
                          </w:rPr>
                        </w:pPr>
                        <w:hyperlink r:id="rId8" w:history="1">
                          <w:r w:rsidR="00F26E94" w:rsidRPr="009763B1">
                            <w:rPr>
                              <w:rStyle w:val="Hyperlink"/>
                              <w:lang w:val="pt-BR"/>
                            </w:rPr>
                            <w:t>jbdestrofilho@yahoo.com</w:t>
                          </w:r>
                        </w:hyperlink>
                      </w:p>
                      <w:p w14:paraId="538BFF3B" w14:textId="28A27654" w:rsidR="00F26E94" w:rsidRPr="00EC7C35" w:rsidRDefault="00276384" w:rsidP="00F26E94">
                        <w:pPr>
                          <w:rPr>
                            <w:lang w:val="pt-BR"/>
                          </w:rPr>
                        </w:pPr>
                        <w:hyperlink r:id="rId9" w:history="1">
                          <w:r w:rsidR="00A946A2" w:rsidRPr="00434AD3">
                            <w:rPr>
                              <w:rStyle w:val="Hyperlink"/>
                              <w:lang w:val="pt-BR"/>
                            </w:rPr>
                            <w:t>gaeuolra@yahoo.com.br</w:t>
                          </w:r>
                        </w:hyperlink>
                        <w:r w:rsidR="00A946A2">
                          <w:rPr>
                            <w:lang w:val="pt-BR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777" w:type="dxa"/>
                        <w:tcMar>
                          <w:top w:w="0" w:type="dxa"/>
                          <w:bottom w:w="288" w:type="dxa"/>
                        </w:tcMar>
                      </w:tcPr>
                      <w:p w14:paraId="3CCB5BFE" w14:textId="77777777" w:rsidR="00F26E94" w:rsidRPr="00EC7C35" w:rsidRDefault="00F26E94" w:rsidP="00F26E94">
                        <w:pPr>
                          <w:rPr>
                            <w:lang w:val="pt-BR"/>
                          </w:rPr>
                        </w:pPr>
                      </w:p>
                    </w:tc>
                  </w:tr>
                </w:tbl>
                <w:p w14:paraId="4B400093" w14:textId="77777777" w:rsidR="004A7542" w:rsidRPr="00EC7C35" w:rsidRDefault="004A7542" w:rsidP="00346ED4">
                  <w:pPr>
                    <w:rPr>
                      <w:lang w:val="pt-BR"/>
                    </w:rPr>
                  </w:pPr>
                </w:p>
              </w:tc>
            </w:tr>
            <w:tr w:rsidR="004A7542" w:rsidRPr="00EC7C35" w14:paraId="65E432CE" w14:textId="77777777" w:rsidTr="00F26E94">
              <w:trPr>
                <w:trHeight w:val="270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77B2ECDA" w14:textId="77777777" w:rsidR="004A7542" w:rsidRPr="00EC7C35" w:rsidRDefault="00F26E94" w:rsidP="004A7542">
                  <w:pPr>
                    <w:pStyle w:val="Ttulo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Dicas</w:t>
                  </w:r>
                </w:p>
                <w:p w14:paraId="26354D53" w14:textId="77777777" w:rsidR="004A7542" w:rsidRPr="00EC7C35" w:rsidRDefault="00254A9E" w:rsidP="00346ED4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Durante o desenvolvimento do trabalho procure achar normas e certificações necessárias que serão úteis para o desenvolvimento do seu projeto empreendedor</w:t>
                  </w:r>
                </w:p>
              </w:tc>
            </w:tr>
          </w:tbl>
          <w:p w14:paraId="7E7DF7E0" w14:textId="77777777" w:rsidR="004A7542" w:rsidRPr="00EC7C35" w:rsidRDefault="004A7542" w:rsidP="00346ED4">
            <w:pPr>
              <w:rPr>
                <w:lang w:val="pt-BR"/>
              </w:rPr>
            </w:pPr>
          </w:p>
        </w:tc>
      </w:tr>
    </w:tbl>
    <w:p w14:paraId="7EEF4ED6" w14:textId="77777777" w:rsidR="00EC26A6" w:rsidRPr="00EC7C35" w:rsidRDefault="00EC26A6" w:rsidP="00EC26A6">
      <w:pPr>
        <w:pStyle w:val="SemEspaamento"/>
        <w:rPr>
          <w:lang w:val="pt-BR"/>
        </w:rPr>
      </w:pPr>
    </w:p>
    <w:sectPr w:rsidR="00EC26A6" w:rsidRPr="00EC7C35" w:rsidSect="00EC7C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91E6C" w14:textId="77777777" w:rsidR="00F42A6E" w:rsidRDefault="00F42A6E" w:rsidP="004A7542">
      <w:pPr>
        <w:spacing w:after="0" w:line="240" w:lineRule="auto"/>
      </w:pPr>
      <w:r>
        <w:separator/>
      </w:r>
    </w:p>
  </w:endnote>
  <w:endnote w:type="continuationSeparator" w:id="0">
    <w:p w14:paraId="756B957B" w14:textId="77777777" w:rsidR="00F42A6E" w:rsidRDefault="00F42A6E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0C92A" w14:textId="77777777" w:rsidR="00276384" w:rsidRDefault="002763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9ADDE7" w14:textId="77777777" w:rsidR="00853CE2" w:rsidRPr="00B6024F" w:rsidRDefault="002D075C" w:rsidP="00853CE2">
        <w:pPr>
          <w:pStyle w:val="Rodap"/>
          <w:rPr>
            <w:lang w:val="pt-BR"/>
          </w:rPr>
        </w:pPr>
        <w:r w:rsidRPr="00B6024F">
          <w:rPr>
            <w:lang w:val="pt-BR" w:bidi="pt-BR"/>
          </w:rPr>
          <w:fldChar w:fldCharType="begin"/>
        </w:r>
        <w:r w:rsidRPr="00B6024F">
          <w:rPr>
            <w:lang w:val="pt-BR" w:bidi="pt-BR"/>
          </w:rPr>
          <w:instrText xml:space="preserve"> PAGE   \* MERGEFORMAT </w:instrText>
        </w:r>
        <w:r w:rsidRPr="00B6024F">
          <w:rPr>
            <w:lang w:val="pt-BR" w:bidi="pt-BR"/>
          </w:rPr>
          <w:fldChar w:fldCharType="separate"/>
        </w:r>
        <w:r w:rsidR="00B6024F">
          <w:rPr>
            <w:noProof/>
            <w:lang w:val="pt-BR" w:bidi="pt-BR"/>
          </w:rPr>
          <w:t>2</w:t>
        </w:r>
        <w:r w:rsidRPr="00B6024F">
          <w:rPr>
            <w:noProof/>
            <w:lang w:val="pt-BR"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C9168" w14:textId="77777777" w:rsidR="00276384" w:rsidRDefault="002763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A7EBF" w14:textId="77777777" w:rsidR="00F42A6E" w:rsidRDefault="00F42A6E" w:rsidP="004A7542">
      <w:pPr>
        <w:spacing w:after="0" w:line="240" w:lineRule="auto"/>
      </w:pPr>
      <w:r>
        <w:separator/>
      </w:r>
    </w:p>
  </w:footnote>
  <w:footnote w:type="continuationSeparator" w:id="0">
    <w:p w14:paraId="445E4179" w14:textId="77777777" w:rsidR="00F42A6E" w:rsidRDefault="00F42A6E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FA0A6" w14:textId="77777777" w:rsidR="00276384" w:rsidRDefault="0027638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3762B" w14:textId="77777777" w:rsidR="00276384" w:rsidRDefault="0027638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alias w:val="Insira seu nome:"/>
      <w:tag w:val="Insira seu nom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14:paraId="19E0AC7C" w14:textId="63C570DF" w:rsidR="00BD5EFB" w:rsidRPr="00B6024F" w:rsidRDefault="00276384">
        <w:pPr>
          <w:pStyle w:val="Cabealho"/>
          <w:rPr>
            <w:lang w:val="pt-BR"/>
          </w:rPr>
        </w:pPr>
        <w:r>
          <w:rPr>
            <w:lang w:val="pt-BR"/>
          </w:rPr>
          <w:t xml:space="preserve">Tarefa </w:t>
        </w:r>
        <w:r>
          <w:rPr>
            <w:lang w:val="pt-BR"/>
          </w:rPr>
          <w:t>II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6E"/>
    <w:rsid w:val="001C292B"/>
    <w:rsid w:val="00254A9E"/>
    <w:rsid w:val="00276384"/>
    <w:rsid w:val="002876BB"/>
    <w:rsid w:val="00293B83"/>
    <w:rsid w:val="002A69D7"/>
    <w:rsid w:val="002D075C"/>
    <w:rsid w:val="00454034"/>
    <w:rsid w:val="004A7542"/>
    <w:rsid w:val="00522A0E"/>
    <w:rsid w:val="006A3CE7"/>
    <w:rsid w:val="006F77C5"/>
    <w:rsid w:val="00857F01"/>
    <w:rsid w:val="00A946A2"/>
    <w:rsid w:val="00B6024F"/>
    <w:rsid w:val="00B90950"/>
    <w:rsid w:val="00BE5F21"/>
    <w:rsid w:val="00C74660"/>
    <w:rsid w:val="00E10171"/>
    <w:rsid w:val="00EC26A6"/>
    <w:rsid w:val="00EC7733"/>
    <w:rsid w:val="00EC7C35"/>
    <w:rsid w:val="00ED1C71"/>
    <w:rsid w:val="00F26E94"/>
    <w:rsid w:val="00F42A6E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FE5B47D"/>
  <w15:chartTrackingRefBased/>
  <w15:docId w15:val="{EFCD0637-95A2-47E7-8D50-BF9575A7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CabealhoChar">
    <w:name w:val="Cabeçalho Char"/>
    <w:basedOn w:val="Fontepargpadro"/>
    <w:link w:val="Cabealh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Rodap">
    <w:name w:val="footer"/>
    <w:basedOn w:val="Normal"/>
    <w:link w:val="RodapChar"/>
    <w:uiPriority w:val="99"/>
    <w:unhideWhenUsed/>
    <w:rsid w:val="004A754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7542"/>
  </w:style>
  <w:style w:type="paragraph" w:styleId="SemEspaament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acteredegrfico"/>
    <w:uiPriority w:val="10"/>
    <w:qFormat/>
    <w:rsid w:val="004A7542"/>
  </w:style>
  <w:style w:type="character" w:customStyle="1" w:styleId="Caracteredegrfico">
    <w:name w:val="Caractere de gráfico"/>
    <w:basedOn w:val="Fontepargpadro"/>
    <w:link w:val="Grfico"/>
    <w:uiPriority w:val="10"/>
    <w:rsid w:val="004A7542"/>
  </w:style>
  <w:style w:type="character" w:styleId="TextodoEspaoReservado">
    <w:name w:val="Placeholder Text"/>
    <w:basedOn w:val="Fontepargpadro"/>
    <w:uiPriority w:val="99"/>
    <w:semiHidden/>
    <w:rsid w:val="004A7542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D075C"/>
    <w:rPr>
      <w:i/>
      <w:iCs/>
      <w:color w:val="806000" w:themeColor="accent4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embloco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D075C"/>
    <w:rPr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75C"/>
    <w:rPr>
      <w:rFonts w:ascii="Segoe UI" w:hAnsi="Segoe UI" w:cs="Segoe UI"/>
      <w:szCs w:val="1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D075C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D075C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D075C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07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075C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D075C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075C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D075C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075C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D075C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D075C"/>
    <w:rPr>
      <w:rFonts w:ascii="Consolas" w:hAnsi="Consolas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character" w:styleId="Hyperlink">
    <w:name w:val="Hyperlink"/>
    <w:basedOn w:val="Fontepargpadro"/>
    <w:uiPriority w:val="99"/>
    <w:unhideWhenUsed/>
    <w:rsid w:val="00F26E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6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destrofilho@yahoo.com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aeuolra@yahoo.com.br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spar\AppData\Roaming\Microsoft\Templates\Curr&#237;culo%20simples%20e%20diret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5469085ED049B3AE55AD01C1F608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DC0F3B-502C-4E44-B6AF-13C1D686B2D9}"/>
      </w:docPartPr>
      <w:docPartBody>
        <w:p w:rsidR="00BD499C" w:rsidRDefault="00BD499C">
          <w:pPr>
            <w:pStyle w:val="015469085ED049B3AE55AD01C1F60898"/>
          </w:pPr>
          <w:r w:rsidRPr="00EC7C35">
            <w:rPr>
              <w:lang w:bidi="pt-BR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9C"/>
    <w:rsid w:val="00BD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D4D7A948F3A4C988395CE3BB5417E71">
    <w:name w:val="9D4D7A948F3A4C988395CE3BB5417E71"/>
  </w:style>
  <w:style w:type="paragraph" w:customStyle="1" w:styleId="8C148981B7A84A20BF4A661E2AB8B29F">
    <w:name w:val="8C148981B7A84A20BF4A661E2AB8B29F"/>
  </w:style>
  <w:style w:type="paragraph" w:customStyle="1" w:styleId="526C386D4B92418BA7DB88C6423FE736">
    <w:name w:val="526C386D4B92418BA7DB88C6423FE736"/>
  </w:style>
  <w:style w:type="paragraph" w:customStyle="1" w:styleId="D6EE5628F9584C52B62B635E29FA3EB6">
    <w:name w:val="D6EE5628F9584C52B62B635E29FA3EB6"/>
  </w:style>
  <w:style w:type="paragraph" w:customStyle="1" w:styleId="55A79D051C2C42AF9BE03FC4507896DB">
    <w:name w:val="55A79D051C2C42AF9BE03FC4507896DB"/>
  </w:style>
  <w:style w:type="paragraph" w:customStyle="1" w:styleId="B035D937BD5A4BC48BC2B42279959F28">
    <w:name w:val="B035D937BD5A4BC48BC2B42279959F28"/>
  </w:style>
  <w:style w:type="paragraph" w:customStyle="1" w:styleId="78C805B061E54764B03556B701109ABC">
    <w:name w:val="78C805B061E54764B03556B701109ABC"/>
  </w:style>
  <w:style w:type="paragraph" w:customStyle="1" w:styleId="2920F96DE57142AF8F289D39F02C8117">
    <w:name w:val="2920F96DE57142AF8F289D39F02C8117"/>
  </w:style>
  <w:style w:type="paragraph" w:customStyle="1" w:styleId="4E07357368CF4289A5AEB4759526B6A0">
    <w:name w:val="4E07357368CF4289A5AEB4759526B6A0"/>
  </w:style>
  <w:style w:type="paragraph" w:customStyle="1" w:styleId="8B03A728E9D5435D80E42AB9489450F0">
    <w:name w:val="8B03A728E9D5435D80E42AB9489450F0"/>
  </w:style>
  <w:style w:type="paragraph" w:customStyle="1" w:styleId="437BB6EDC017428DA053D4F7BC7A7124">
    <w:name w:val="437BB6EDC017428DA053D4F7BC7A7124"/>
  </w:style>
  <w:style w:type="paragraph" w:customStyle="1" w:styleId="FC52C979B21746D5A673E68D9EE01F14">
    <w:name w:val="FC52C979B21746D5A673E68D9EE01F14"/>
  </w:style>
  <w:style w:type="paragraph" w:customStyle="1" w:styleId="9738B3F55F804CE6A15D45A128D0739D">
    <w:name w:val="9738B3F55F804CE6A15D45A128D0739D"/>
  </w:style>
  <w:style w:type="paragraph" w:customStyle="1" w:styleId="40D081D1F3304148B134472B6C3EECCD">
    <w:name w:val="40D081D1F3304148B134472B6C3EECCD"/>
  </w:style>
  <w:style w:type="paragraph" w:customStyle="1" w:styleId="906B5660379A49FB99C17384B286DC40">
    <w:name w:val="906B5660379A49FB99C17384B286DC40"/>
  </w:style>
  <w:style w:type="paragraph" w:customStyle="1" w:styleId="C45BD9019E114BBBA4040DADE60C3ADE">
    <w:name w:val="C45BD9019E114BBBA4040DADE60C3ADE"/>
  </w:style>
  <w:style w:type="paragraph" w:customStyle="1" w:styleId="72B9D62058CC406BBF349C860FF959D0">
    <w:name w:val="72B9D62058CC406BBF349C860FF959D0"/>
  </w:style>
  <w:style w:type="paragraph" w:customStyle="1" w:styleId="5DF7979E2BAB4092ABA80873FBFDC30E">
    <w:name w:val="5DF7979E2BAB4092ABA80873FBFDC30E"/>
  </w:style>
  <w:style w:type="paragraph" w:customStyle="1" w:styleId="33C3BF3C3C084283BF7FC2F4E2E0EF19">
    <w:name w:val="33C3BF3C3C084283BF7FC2F4E2E0EF19"/>
  </w:style>
  <w:style w:type="paragraph" w:customStyle="1" w:styleId="7B61E6B7037D4080A50602865684B970">
    <w:name w:val="7B61E6B7037D4080A50602865684B970"/>
  </w:style>
  <w:style w:type="paragraph" w:customStyle="1" w:styleId="A65F04E7882F47FFBFC1769B6DA917E8">
    <w:name w:val="A65F04E7882F47FFBFC1769B6DA917E8"/>
  </w:style>
  <w:style w:type="paragraph" w:customStyle="1" w:styleId="EDABE61E3C7B42E4A9B889AAD6AB5F67">
    <w:name w:val="EDABE61E3C7B42E4A9B889AAD6AB5F67"/>
  </w:style>
  <w:style w:type="paragraph" w:customStyle="1" w:styleId="015469085ED049B3AE55AD01C1F60898">
    <w:name w:val="015469085ED049B3AE55AD01C1F60898"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pt-PT" w:eastAsia="en-US"/>
    </w:rPr>
  </w:style>
  <w:style w:type="paragraph" w:customStyle="1" w:styleId="5EB2D028DC4A49A9A14769A8D0B29702">
    <w:name w:val="5EB2D028DC4A49A9A14769A8D0B29702"/>
  </w:style>
  <w:style w:type="paragraph" w:customStyle="1" w:styleId="D91D3DCA231045DE8CB6DFEC05181E48">
    <w:name w:val="D91D3DCA231045DE8CB6DFEC05181E48"/>
  </w:style>
  <w:style w:type="paragraph" w:customStyle="1" w:styleId="73CFF8A2D1CF4BF192CBAF409E866FCE">
    <w:name w:val="73CFF8A2D1CF4BF192CBAF409E866FCE"/>
  </w:style>
  <w:style w:type="paragraph" w:customStyle="1" w:styleId="F12A2508369346D190A88D688FF6DA41">
    <w:name w:val="F12A2508369346D190A88D688FF6DA41"/>
  </w:style>
  <w:style w:type="paragraph" w:customStyle="1" w:styleId="C9DEF206016F472BB667D06C390E7B75">
    <w:name w:val="C9DEF206016F472BB667D06C390E7B75"/>
  </w:style>
  <w:style w:type="paragraph" w:customStyle="1" w:styleId="29ED6AE3A8DB4859B8887D8200668196">
    <w:name w:val="29ED6AE3A8DB4859B8887D8200668196"/>
  </w:style>
  <w:style w:type="paragraph" w:customStyle="1" w:styleId="F7F9B428C0334D4AA047EBA9DD462D8D">
    <w:name w:val="F7F9B428C0334D4AA047EBA9DD462D8D"/>
  </w:style>
  <w:style w:type="paragraph" w:customStyle="1" w:styleId="D872E744142F48F9A09E9D7F9B998EEE">
    <w:name w:val="D872E744142F48F9A09E9D7F9B998E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Tarefa II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simples e direto, elaborado pela MOO</Template>
  <TotalTime>28</TotalTime>
  <Pages>1</Pages>
  <Words>258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</dc:creator>
  <cp:keywords/>
  <dc:description/>
  <cp:lastModifiedBy>Gaspar Ramos</cp:lastModifiedBy>
  <cp:revision>3</cp:revision>
  <dcterms:created xsi:type="dcterms:W3CDTF">2018-09-03T20:54:00Z</dcterms:created>
  <dcterms:modified xsi:type="dcterms:W3CDTF">2018-09-12T18:14:00Z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